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B731" w14:textId="77777777" w:rsidR="00422C6A" w:rsidRDefault="00B5352E" w:rsidP="00422C6A">
      <w:pPr>
        <w:pStyle w:val="Title"/>
        <w:tabs>
          <w:tab w:val="left" w:pos="2280"/>
        </w:tabs>
        <w:rPr>
          <w:rFonts w:eastAsiaTheme="minorEastAsia"/>
          <w:b w:val="0"/>
          <w:bCs w:val="0"/>
          <w:color w:val="000000" w:themeColor="text1"/>
          <w:spacing w:val="0"/>
          <w:sz w:val="22"/>
          <w:szCs w:val="22"/>
        </w:rPr>
      </w:pPr>
      <w:r w:rsidRPr="00422C6A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1" layoutInCell="1" allowOverlap="1" wp14:anchorId="7878E4AD" wp14:editId="20FDCF0F">
                <wp:simplePos x="0" y="0"/>
                <wp:positionH relativeFrom="margin">
                  <wp:align>left</wp:align>
                </wp:positionH>
                <wp:positionV relativeFrom="page">
                  <wp:posOffset>3027680</wp:posOffset>
                </wp:positionV>
                <wp:extent cx="57348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37ED6" w14:textId="13928B8A" w:rsidR="0043332C" w:rsidRPr="0043332C" w:rsidRDefault="0043332C" w:rsidP="00534A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78E4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8.4pt;width:451.5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" filled="f" stroked="f">
                <v:textbox style="mso-fit-shape-to-text:t">
                  <w:txbxContent>
                    <w:p w14:paraId="1B837ED6" w14:textId="13928B8A" w:rsidR="0043332C" w:rsidRPr="0043332C" w:rsidRDefault="0043332C" w:rsidP="00534A11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p w14:paraId="419999BC" w14:textId="77777777" w:rsidR="00422C6A" w:rsidRDefault="00422C6A" w:rsidP="00EA60A8">
      <w:pPr>
        <w:spacing w:before="240" w:after="240"/>
        <w:rPr>
          <w:b/>
          <w:bCs/>
          <w:color w:val="000000" w:themeColor="text1"/>
          <w:sz w:val="36"/>
          <w:szCs w:val="36"/>
        </w:rPr>
      </w:pPr>
      <w:r w:rsidRPr="00422C6A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2372C104" wp14:editId="04637C71">
            <wp:extent cx="1009791" cy="4096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5826" w14:textId="77777777" w:rsidR="00422C6A" w:rsidRDefault="00422C6A" w:rsidP="00EA60A8">
      <w:pPr>
        <w:spacing w:before="240" w:after="240"/>
        <w:rPr>
          <w:b/>
          <w:bCs/>
          <w:color w:val="000000" w:themeColor="text1"/>
          <w:sz w:val="36"/>
          <w:szCs w:val="36"/>
        </w:rPr>
      </w:pPr>
    </w:p>
    <w:p w14:paraId="28C83411" w14:textId="77777777" w:rsidR="0028348B" w:rsidRPr="00422C6A" w:rsidRDefault="0028348B">
      <w:pPr>
        <w:spacing w:before="0" w:after="80"/>
        <w:rPr>
          <w:rFonts w:eastAsiaTheme="majorEastAsia"/>
          <w:b/>
          <w:bCs/>
          <w:color w:val="000000" w:themeColor="text1"/>
          <w:sz w:val="36"/>
          <w:szCs w:val="36"/>
        </w:rPr>
      </w:pPr>
      <w:r w:rsidRPr="00422C6A">
        <w:rPr>
          <w:rFonts w:eastAsiaTheme="majorEastAsia"/>
          <w:b/>
          <w:bCs/>
          <w:color w:val="000000" w:themeColor="text1"/>
          <w:sz w:val="36"/>
          <w:szCs w:val="36"/>
        </w:rPr>
        <w:br w:type="page"/>
      </w:r>
    </w:p>
    <w:p w14:paraId="614D177B" w14:textId="51F46B60" w:rsidR="00C307D6" w:rsidRPr="00422C6A" w:rsidRDefault="00C307D6" w:rsidP="004C3140">
      <w:pPr>
        <w:spacing w:before="240" w:after="240"/>
        <w:rPr>
          <w:b/>
          <w:bCs/>
          <w:color w:val="000000" w:themeColor="text1"/>
          <w:sz w:val="36"/>
          <w:szCs w:val="36"/>
        </w:rPr>
      </w:pPr>
      <w:r w:rsidRPr="00422C6A">
        <w:rPr>
          <w:rFonts w:eastAsiaTheme="majorEastAsia"/>
          <w:b/>
          <w:bCs/>
          <w:color w:val="000000" w:themeColor="text1"/>
          <w:sz w:val="36"/>
          <w:szCs w:val="36"/>
        </w:rPr>
        <w:lastRenderedPageBreak/>
        <w:t>Revision History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4152"/>
        <w:gridCol w:w="2219"/>
      </w:tblGrid>
      <w:tr w:rsidR="00422C6A" w:rsidRPr="00422C6A" w14:paraId="4284A0AB" w14:textId="77777777" w:rsidTr="006C2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8AA29F" w14:textId="77777777" w:rsidR="00C307D6" w:rsidRPr="00422C6A" w:rsidRDefault="00C307D6" w:rsidP="000D1A88">
            <w:pPr>
              <w:jc w:val="center"/>
              <w:rPr>
                <w:color w:val="000000" w:themeColor="text1"/>
              </w:rPr>
            </w:pPr>
            <w:r w:rsidRPr="00422C6A">
              <w:rPr>
                <w:color w:val="000000" w:themeColor="text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28D9EE8" w14:textId="77777777" w:rsidR="00C307D6" w:rsidRPr="00422C6A" w:rsidRDefault="00C307D6" w:rsidP="000D1A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2C6A">
              <w:rPr>
                <w:color w:val="000000" w:themeColor="text1"/>
              </w:rPr>
              <w:t>Version</w:t>
            </w:r>
          </w:p>
        </w:tc>
        <w:tc>
          <w:tcPr>
            <w:tcW w:w="4152" w:type="dxa"/>
            <w:tcBorders>
              <w:top w:val="single" w:sz="4" w:space="0" w:color="auto"/>
            </w:tcBorders>
            <w:vAlign w:val="center"/>
          </w:tcPr>
          <w:p w14:paraId="5E15E865" w14:textId="77777777" w:rsidR="00C307D6" w:rsidRPr="00422C6A" w:rsidRDefault="00C307D6" w:rsidP="00534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2C6A">
              <w:rPr>
                <w:color w:val="000000" w:themeColor="text1"/>
              </w:rPr>
              <w:t>Description</w:t>
            </w:r>
          </w:p>
        </w:tc>
        <w:tc>
          <w:tcPr>
            <w:tcW w:w="22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815ACA" w14:textId="77777777" w:rsidR="00C307D6" w:rsidRPr="00422C6A" w:rsidRDefault="00C307D6" w:rsidP="000D1A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2C6A">
              <w:rPr>
                <w:color w:val="000000" w:themeColor="text1"/>
              </w:rPr>
              <w:t>Author</w:t>
            </w:r>
          </w:p>
        </w:tc>
      </w:tr>
      <w:tr w:rsidR="00422C6A" w:rsidRPr="00422C6A" w14:paraId="5522914A" w14:textId="77777777" w:rsidTr="006C2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  <w:vAlign w:val="center"/>
          </w:tcPr>
          <w:p w14:paraId="75149D2E" w14:textId="31886DD0" w:rsidR="00C307D6" w:rsidRPr="00422C6A" w:rsidRDefault="00C307D6" w:rsidP="000D1A88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32DEDE7B" w14:textId="139F1322" w:rsidR="00C307D6" w:rsidRPr="00422C6A" w:rsidRDefault="0043332C" w:rsidP="000D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2C6A">
              <w:rPr>
                <w:color w:val="000000" w:themeColor="text1"/>
              </w:rPr>
              <w:t>1.0</w:t>
            </w:r>
          </w:p>
        </w:tc>
        <w:tc>
          <w:tcPr>
            <w:tcW w:w="4152" w:type="dxa"/>
            <w:vAlign w:val="center"/>
          </w:tcPr>
          <w:p w14:paraId="2B09D666" w14:textId="69C46408" w:rsidR="00C307D6" w:rsidRPr="00422C6A" w:rsidRDefault="00CB2B9C" w:rsidP="0053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2C6A">
              <w:rPr>
                <w:color w:val="000000" w:themeColor="text1"/>
              </w:rPr>
              <w:t>First revision</w:t>
            </w:r>
          </w:p>
        </w:tc>
        <w:tc>
          <w:tcPr>
            <w:tcW w:w="2219" w:type="dxa"/>
            <w:tcBorders>
              <w:right w:val="single" w:sz="4" w:space="0" w:color="auto"/>
            </w:tcBorders>
            <w:vAlign w:val="center"/>
          </w:tcPr>
          <w:p w14:paraId="3372C5FF" w14:textId="49678883" w:rsidR="00C307D6" w:rsidRPr="00422C6A" w:rsidRDefault="00C307D6" w:rsidP="000D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22C6A" w:rsidRPr="00422C6A" w14:paraId="41A49729" w14:textId="77777777" w:rsidTr="006C2DBF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  <w:vAlign w:val="center"/>
          </w:tcPr>
          <w:p w14:paraId="2A2CB2EE" w14:textId="77777777" w:rsidR="00C307D6" w:rsidRPr="00422C6A" w:rsidRDefault="00C307D6" w:rsidP="000D1A88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0FD90F48" w14:textId="77777777" w:rsidR="00C307D6" w:rsidRPr="00422C6A" w:rsidRDefault="00C307D6" w:rsidP="000D1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152" w:type="dxa"/>
            <w:vAlign w:val="center"/>
          </w:tcPr>
          <w:p w14:paraId="152C0730" w14:textId="77777777" w:rsidR="00C307D6" w:rsidRPr="00422C6A" w:rsidRDefault="00C307D6" w:rsidP="00534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19" w:type="dxa"/>
            <w:tcBorders>
              <w:right w:val="single" w:sz="4" w:space="0" w:color="auto"/>
            </w:tcBorders>
            <w:vAlign w:val="center"/>
          </w:tcPr>
          <w:p w14:paraId="551C8198" w14:textId="77777777" w:rsidR="00C307D6" w:rsidRPr="00422C6A" w:rsidRDefault="00C307D6" w:rsidP="000D1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22C6A" w:rsidRPr="00422C6A" w14:paraId="2A3E1A6C" w14:textId="77777777" w:rsidTr="006C2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47CBCC" w14:textId="77777777" w:rsidR="00C307D6" w:rsidRPr="00422C6A" w:rsidRDefault="00C307D6" w:rsidP="000D1A88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7622B05" w14:textId="77777777" w:rsidR="00C307D6" w:rsidRPr="00422C6A" w:rsidRDefault="00C307D6" w:rsidP="000D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4152" w:type="dxa"/>
            <w:tcBorders>
              <w:bottom w:val="single" w:sz="4" w:space="0" w:color="auto"/>
            </w:tcBorders>
            <w:vAlign w:val="center"/>
          </w:tcPr>
          <w:p w14:paraId="0C195DD3" w14:textId="77777777" w:rsidR="00C307D6" w:rsidRPr="00422C6A" w:rsidRDefault="00C307D6" w:rsidP="00534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3116A2" w14:textId="77777777" w:rsidR="00C307D6" w:rsidRPr="00422C6A" w:rsidRDefault="00C307D6" w:rsidP="000D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D72E15E" w14:textId="77777777" w:rsidR="004D5CB8" w:rsidRPr="00422C6A" w:rsidRDefault="004D5CB8" w:rsidP="00534A11">
      <w:pPr>
        <w:rPr>
          <w:color w:val="000000" w:themeColor="text1"/>
        </w:rPr>
      </w:pPr>
    </w:p>
    <w:p w14:paraId="51357E0C" w14:textId="77777777" w:rsidR="004D5CB8" w:rsidRPr="00422C6A" w:rsidRDefault="004D5CB8">
      <w:pPr>
        <w:spacing w:after="80"/>
        <w:rPr>
          <w:color w:val="000000" w:themeColor="text1"/>
        </w:rPr>
      </w:pPr>
      <w:r w:rsidRPr="00422C6A">
        <w:rPr>
          <w:color w:val="000000" w:themeColor="text1"/>
        </w:rPr>
        <w:br w:type="page"/>
      </w:r>
    </w:p>
    <w:sdt>
      <w:sdtPr>
        <w:rPr>
          <w:color w:val="000000" w:themeColor="text1"/>
        </w:rPr>
        <w:id w:val="-19949396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3179FD" w14:textId="70A6A81C" w:rsidR="004D5CB8" w:rsidRPr="00422C6A" w:rsidRDefault="004D5CB8" w:rsidP="004D5CB8">
          <w:pPr>
            <w:pStyle w:val="Numberedlist"/>
            <w:numPr>
              <w:ilvl w:val="0"/>
              <w:numId w:val="0"/>
            </w:numPr>
            <w:spacing w:before="240" w:after="240"/>
            <w:rPr>
              <w:b/>
              <w:bCs/>
              <w:color w:val="000000" w:themeColor="text1"/>
              <w:sz w:val="36"/>
              <w:szCs w:val="36"/>
            </w:rPr>
          </w:pPr>
          <w:r w:rsidRPr="00422C6A">
            <w:rPr>
              <w:b/>
              <w:bCs/>
              <w:color w:val="000000" w:themeColor="text1"/>
              <w:sz w:val="36"/>
              <w:szCs w:val="36"/>
            </w:rPr>
            <w:t>Table of Contents</w:t>
          </w:r>
        </w:p>
        <w:p w14:paraId="6191697A" w14:textId="4AEC9BCB" w:rsidR="000B0111" w:rsidRDefault="004D5CB8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lang w:val="en-US"/>
              <w14:ligatures w14:val="standardContextual"/>
            </w:rPr>
          </w:pPr>
          <w:r w:rsidRPr="00422C6A">
            <w:rPr>
              <w:color w:val="000000" w:themeColor="text1"/>
            </w:rPr>
            <w:fldChar w:fldCharType="begin"/>
          </w:r>
          <w:r w:rsidRPr="00422C6A">
            <w:rPr>
              <w:color w:val="000000" w:themeColor="text1"/>
            </w:rPr>
            <w:instrText xml:space="preserve"> TOC \o "1-3" \h \z \u </w:instrText>
          </w:r>
          <w:r w:rsidRPr="00422C6A">
            <w:rPr>
              <w:color w:val="000000" w:themeColor="text1"/>
            </w:rPr>
            <w:fldChar w:fldCharType="separate"/>
          </w:r>
          <w:hyperlink w:anchor="_Toc149041071" w:history="1">
            <w:r w:rsidR="000B0111" w:rsidRPr="00921B9D">
              <w:rPr>
                <w:rStyle w:val="Hyperlink"/>
                <w:noProof/>
              </w:rPr>
              <w:t>1.1</w:t>
            </w:r>
            <w:r w:rsidR="000B0111">
              <w:rPr>
                <w:rFonts w:asciiTheme="minorHAnsi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0B0111" w:rsidRPr="00921B9D">
              <w:rPr>
                <w:rStyle w:val="Hyperlink"/>
                <w:noProof/>
              </w:rPr>
              <w:t>Introduction</w:t>
            </w:r>
            <w:r w:rsidR="000B0111">
              <w:rPr>
                <w:noProof/>
                <w:webHidden/>
              </w:rPr>
              <w:tab/>
            </w:r>
            <w:r w:rsidR="000B0111">
              <w:rPr>
                <w:noProof/>
                <w:webHidden/>
              </w:rPr>
              <w:fldChar w:fldCharType="begin"/>
            </w:r>
            <w:r w:rsidR="000B0111">
              <w:rPr>
                <w:noProof/>
                <w:webHidden/>
              </w:rPr>
              <w:instrText xml:space="preserve"> PAGEREF _Toc149041071 \h </w:instrText>
            </w:r>
            <w:r w:rsidR="000B0111">
              <w:rPr>
                <w:noProof/>
                <w:webHidden/>
              </w:rPr>
            </w:r>
            <w:r w:rsidR="000B0111">
              <w:rPr>
                <w:noProof/>
                <w:webHidden/>
              </w:rPr>
              <w:fldChar w:fldCharType="separate"/>
            </w:r>
            <w:r w:rsidR="000B0111">
              <w:rPr>
                <w:noProof/>
                <w:webHidden/>
              </w:rPr>
              <w:t>3</w:t>
            </w:r>
            <w:r w:rsidR="000B0111">
              <w:rPr>
                <w:noProof/>
                <w:webHidden/>
              </w:rPr>
              <w:fldChar w:fldCharType="end"/>
            </w:r>
          </w:hyperlink>
        </w:p>
        <w:p w14:paraId="228869A1" w14:textId="57D35303" w:rsidR="000B0111" w:rsidRDefault="000B011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49041072" w:history="1">
            <w:r w:rsidRPr="00921B9D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921B9D">
              <w:rPr>
                <w:rStyle w:val="Hyperlink"/>
                <w:noProof/>
              </w:rPr>
              <w:t>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9A67" w14:textId="66490613" w:rsidR="004D5CB8" w:rsidRPr="00422C6A" w:rsidRDefault="004D5CB8">
          <w:pPr>
            <w:rPr>
              <w:color w:val="000000" w:themeColor="text1"/>
            </w:rPr>
          </w:pPr>
          <w:r w:rsidRPr="00422C6A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18F6CA7" w14:textId="2B3CA93E" w:rsidR="00A65A47" w:rsidRPr="00422C6A" w:rsidRDefault="00A65A47" w:rsidP="00534A11">
      <w:pPr>
        <w:rPr>
          <w:rFonts w:eastAsiaTheme="majorEastAsia"/>
          <w:color w:val="000000" w:themeColor="text1"/>
          <w:sz w:val="36"/>
          <w:szCs w:val="36"/>
        </w:rPr>
      </w:pPr>
      <w:r w:rsidRPr="00422C6A">
        <w:rPr>
          <w:color w:val="000000" w:themeColor="text1"/>
        </w:rPr>
        <w:br w:type="page"/>
      </w:r>
    </w:p>
    <w:p w14:paraId="3E3D43D6" w14:textId="2BD1AFFB" w:rsidR="0079398C" w:rsidRPr="00422C6A" w:rsidRDefault="000B0111" w:rsidP="00540980">
      <w:pPr>
        <w:pStyle w:val="Heading2"/>
        <w:rPr>
          <w:color w:val="000000" w:themeColor="text1"/>
        </w:rPr>
      </w:pPr>
      <w:bookmarkStart w:id="0" w:name="_Toc149041071"/>
      <w:r>
        <w:rPr>
          <w:color w:val="000000" w:themeColor="text1"/>
        </w:rPr>
        <w:lastRenderedPageBreak/>
        <w:t>Introduction</w:t>
      </w:r>
      <w:bookmarkEnd w:id="0"/>
    </w:p>
    <w:p w14:paraId="5BA3BA3F" w14:textId="0C2E282E" w:rsidR="001E65AF" w:rsidRPr="00422C6A" w:rsidRDefault="00D85A3F" w:rsidP="000B0111">
      <w:pPr>
        <w:pStyle w:val="Heading2"/>
      </w:pPr>
      <w:bookmarkStart w:id="1" w:name="_Hlk64023426"/>
      <w:bookmarkStart w:id="2" w:name="_Toc149041072"/>
      <w:r w:rsidRPr="00422C6A">
        <w:t>Meeting</w:t>
      </w:r>
      <w:bookmarkEnd w:id="2"/>
    </w:p>
    <w:bookmarkEnd w:id="1"/>
    <w:p w14:paraId="2CD5657E" w14:textId="77777777" w:rsidR="007E6BB6" w:rsidRPr="00422C6A" w:rsidRDefault="007E6BB6" w:rsidP="00D85A3F">
      <w:pPr>
        <w:rPr>
          <w:b/>
          <w:bCs/>
          <w:color w:val="000000" w:themeColor="text1"/>
        </w:rPr>
      </w:pPr>
      <w:r w:rsidRPr="00422C6A">
        <w:rPr>
          <w:b/>
          <w:bCs/>
          <w:color w:val="000000" w:themeColor="text1"/>
        </w:rPr>
        <w:t>Attendees</w:t>
      </w:r>
    </w:p>
    <w:p w14:paraId="0C934966" w14:textId="2F23E52C" w:rsidR="006E029B" w:rsidRPr="00422C6A" w:rsidRDefault="006E029B" w:rsidP="006E029B">
      <w:pPr>
        <w:pStyle w:val="ListParagraph"/>
        <w:keepLines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before="60" w:line="240" w:lineRule="atLeast"/>
        <w:textAlignment w:val="baseline"/>
        <w:rPr>
          <w:b/>
          <w:color w:val="000000" w:themeColor="text1"/>
        </w:rPr>
      </w:pPr>
    </w:p>
    <w:p w14:paraId="5200C506" w14:textId="3E31839F" w:rsidR="007E6BB6" w:rsidRPr="00422C6A" w:rsidRDefault="007E6BB6" w:rsidP="006E029B">
      <w:pPr>
        <w:keepLines/>
        <w:widowControl w:val="0"/>
        <w:overflowPunct w:val="0"/>
        <w:autoSpaceDE w:val="0"/>
        <w:autoSpaceDN w:val="0"/>
        <w:adjustRightInd w:val="0"/>
        <w:spacing w:before="60" w:line="240" w:lineRule="atLeast"/>
        <w:textAlignment w:val="baseline"/>
        <w:rPr>
          <w:b/>
          <w:color w:val="000000" w:themeColor="text1"/>
        </w:rPr>
      </w:pPr>
      <w:r w:rsidRPr="00422C6A">
        <w:rPr>
          <w:b/>
          <w:color w:val="000000" w:themeColor="text1"/>
        </w:rPr>
        <w:t>Topics Covered</w:t>
      </w:r>
    </w:p>
    <w:p w14:paraId="6C0274B2" w14:textId="0F1B8F32" w:rsidR="00D85A3F" w:rsidRPr="00422C6A" w:rsidRDefault="00D85A3F" w:rsidP="00D85A3F">
      <w:pPr>
        <w:pStyle w:val="ListParagraph"/>
        <w:keepLines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before="60" w:line="240" w:lineRule="atLeast"/>
        <w:textAlignment w:val="baseline"/>
        <w:rPr>
          <w:color w:val="000000" w:themeColor="text1"/>
        </w:rPr>
      </w:pPr>
    </w:p>
    <w:p w14:paraId="648D6B52" w14:textId="2F512C35" w:rsidR="00F72500" w:rsidRPr="00422C6A" w:rsidRDefault="00F72500" w:rsidP="00F72500">
      <w:pPr>
        <w:rPr>
          <w:b/>
          <w:color w:val="000000" w:themeColor="text1"/>
        </w:rPr>
      </w:pPr>
      <w:r w:rsidRPr="00422C6A">
        <w:rPr>
          <w:b/>
          <w:color w:val="000000" w:themeColor="text1"/>
        </w:rPr>
        <w:t>Minute</w:t>
      </w:r>
      <w:r w:rsidR="006E029B" w:rsidRPr="00422C6A">
        <w:rPr>
          <w:b/>
          <w:color w:val="000000" w:themeColor="text1"/>
        </w:rPr>
        <w:t>s</w:t>
      </w:r>
    </w:p>
    <w:p w14:paraId="6B21CBCC" w14:textId="1E8C00D7" w:rsidR="00F674A9" w:rsidRPr="00422C6A" w:rsidRDefault="00F674A9" w:rsidP="00F72500">
      <w:pPr>
        <w:spacing w:before="0" w:after="80"/>
        <w:rPr>
          <w:rFonts w:eastAsiaTheme="majorEastAsia"/>
          <w:b/>
          <w:bCs/>
          <w:color w:val="000000" w:themeColor="text1"/>
          <w:sz w:val="40"/>
          <w:szCs w:val="40"/>
        </w:rPr>
      </w:pPr>
    </w:p>
    <w:sectPr w:rsidR="00F674A9" w:rsidRPr="00422C6A" w:rsidSect="004E31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134" w:left="1418" w:header="454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3F6C3" w14:textId="77777777" w:rsidR="00EE7F09" w:rsidRDefault="00EE7F09" w:rsidP="00534A11">
      <w:r>
        <w:separator/>
      </w:r>
    </w:p>
    <w:p w14:paraId="184E6106" w14:textId="77777777" w:rsidR="00EE7F09" w:rsidRDefault="00EE7F09" w:rsidP="00534A11"/>
  </w:endnote>
  <w:endnote w:type="continuationSeparator" w:id="0">
    <w:p w14:paraId="44F10858" w14:textId="77777777" w:rsidR="00EE7F09" w:rsidRDefault="00EE7F09" w:rsidP="00534A11">
      <w:r>
        <w:continuationSeparator/>
      </w:r>
    </w:p>
    <w:p w14:paraId="6DD9E49E" w14:textId="77777777" w:rsidR="00EE7F09" w:rsidRDefault="00EE7F09" w:rsidP="00534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DBAA7" w14:textId="77777777" w:rsidR="00FC35EE" w:rsidRDefault="00FC3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318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E9287" w14:textId="423178B7" w:rsidR="0039616E" w:rsidRDefault="00FC1B20" w:rsidP="00534A11">
        <w:pPr>
          <w:pStyle w:val="Footer"/>
        </w:pPr>
        <w:r>
          <w:t xml:space="preserve">Page </w:t>
        </w:r>
        <w:r w:rsidR="0039616E" w:rsidRPr="0039616E">
          <w:fldChar w:fldCharType="begin"/>
        </w:r>
        <w:r w:rsidR="0039616E" w:rsidRPr="0039616E">
          <w:instrText xml:space="preserve"> PAGE   \* MERGEFORMAT </w:instrText>
        </w:r>
        <w:r w:rsidR="0039616E" w:rsidRPr="0039616E">
          <w:fldChar w:fldCharType="separate"/>
        </w:r>
        <w:r w:rsidR="0039616E" w:rsidRPr="0039616E">
          <w:t>2</w:t>
        </w:r>
        <w:r w:rsidR="0039616E" w:rsidRPr="0039616E">
          <w:fldChar w:fldCharType="end"/>
        </w:r>
        <w:r>
          <w:t xml:space="preserve"> of</w:t>
        </w:r>
        <w:r w:rsidR="007A0BEC">
          <w:t xml:space="preserve"> </w:t>
        </w:r>
        <w:fldSimple w:instr=" NUMPAGES   \* MERGEFORMAT ">
          <w:r w:rsidR="00F52A5B">
            <w:rPr>
              <w:noProof/>
            </w:rPr>
            <w:t>1</w:t>
          </w:r>
        </w:fldSimple>
      </w:p>
    </w:sdtContent>
  </w:sdt>
  <w:p w14:paraId="6F6F18B9" w14:textId="77777777" w:rsidR="00C02213" w:rsidRDefault="00C02213" w:rsidP="00534A1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2956" w14:textId="77777777" w:rsidR="00FC35EE" w:rsidRDefault="00FC3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3E86" w14:textId="77777777" w:rsidR="00EE7F09" w:rsidRDefault="00EE7F09" w:rsidP="00534A11">
      <w:r>
        <w:separator/>
      </w:r>
    </w:p>
    <w:p w14:paraId="59F98467" w14:textId="77777777" w:rsidR="00EE7F09" w:rsidRDefault="00EE7F09" w:rsidP="00534A11"/>
  </w:footnote>
  <w:footnote w:type="continuationSeparator" w:id="0">
    <w:p w14:paraId="0041EB20" w14:textId="77777777" w:rsidR="00EE7F09" w:rsidRDefault="00EE7F09" w:rsidP="00534A11">
      <w:r>
        <w:continuationSeparator/>
      </w:r>
    </w:p>
    <w:p w14:paraId="7BE5D52E" w14:textId="77777777" w:rsidR="00EE7F09" w:rsidRDefault="00EE7F09" w:rsidP="00534A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366EE" w14:textId="77777777" w:rsidR="00FC35EE" w:rsidRDefault="00FC3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1872" w14:textId="61142E67" w:rsidR="00C278E4" w:rsidRDefault="00C278E4" w:rsidP="00534A11">
    <w:pPr>
      <w:pStyle w:val="Header"/>
    </w:pPr>
    <w:r w:rsidRPr="00C278E4">
      <w:drawing>
        <wp:anchor distT="0" distB="0" distL="114300" distR="114300" simplePos="0" relativeHeight="251657216" behindDoc="0" locked="0" layoutInCell="1" allowOverlap="1" wp14:anchorId="14936F9F" wp14:editId="772DDEBB">
          <wp:simplePos x="0" y="0"/>
          <wp:positionH relativeFrom="column">
            <wp:posOffset>5176520</wp:posOffset>
          </wp:positionH>
          <wp:positionV relativeFrom="paragraph">
            <wp:posOffset>-12065</wp:posOffset>
          </wp:positionV>
          <wp:extent cx="1051200" cy="360000"/>
          <wp:effectExtent l="0" t="0" r="0" b="2540"/>
          <wp:wrapThrough wrapText="bothSides">
            <wp:wrapPolygon edited="0">
              <wp:start x="0" y="0"/>
              <wp:lineTo x="0" y="20608"/>
              <wp:lineTo x="21143" y="20608"/>
              <wp:lineTo x="21143" y="0"/>
              <wp:lineTo x="0" y="0"/>
            </wp:wrapPolygon>
          </wp:wrapThrough>
          <wp:docPr id="1" name="Picture 1" descr="CAMUN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Black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2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0C7644" w14:textId="77777777" w:rsidR="00C02213" w:rsidRDefault="00C02213" w:rsidP="00534A1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E056" w14:textId="77777777" w:rsidR="00FC35EE" w:rsidRDefault="00FC3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662D"/>
    <w:multiLevelType w:val="hybridMultilevel"/>
    <w:tmpl w:val="F19EF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5974"/>
    <w:multiLevelType w:val="hybridMultilevel"/>
    <w:tmpl w:val="0D0C0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292"/>
    <w:multiLevelType w:val="multilevel"/>
    <w:tmpl w:val="770469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2CE7141"/>
    <w:multiLevelType w:val="hybridMultilevel"/>
    <w:tmpl w:val="1CDEF322"/>
    <w:lvl w:ilvl="0" w:tplc="4C8C0912">
      <w:start w:val="1"/>
      <w:numFmt w:val="bullet"/>
      <w:lvlText w:val=""/>
      <w:lvlJc w:val="left"/>
      <w:pPr>
        <w:ind w:left="720" w:hanging="360"/>
      </w:pPr>
      <w:rPr>
        <w:rFonts w:ascii="IBM Plex Sans" w:hAnsi="IBM Plex Sans" w:hint="default"/>
        <w:b/>
        <w:i w:val="0"/>
        <w:color w:val="A5A5A5" w:themeColor="accent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842BA"/>
    <w:multiLevelType w:val="hybridMultilevel"/>
    <w:tmpl w:val="E208109E"/>
    <w:lvl w:ilvl="0" w:tplc="D8CE13C4">
      <w:start w:val="1"/>
      <w:numFmt w:val="decimal"/>
      <w:pStyle w:val="Numberedlist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1E00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306"/>
    <w:multiLevelType w:val="multilevel"/>
    <w:tmpl w:val="BB2E5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E93975"/>
    <w:multiLevelType w:val="hybridMultilevel"/>
    <w:tmpl w:val="EDDCD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549C"/>
    <w:multiLevelType w:val="hybridMultilevel"/>
    <w:tmpl w:val="787E0C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9791A"/>
    <w:multiLevelType w:val="hybridMultilevel"/>
    <w:tmpl w:val="4E0CA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B59CC"/>
    <w:multiLevelType w:val="hybridMultilevel"/>
    <w:tmpl w:val="3E0E03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411D8"/>
    <w:multiLevelType w:val="multilevel"/>
    <w:tmpl w:val="B0183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844E6A"/>
    <w:multiLevelType w:val="multilevel"/>
    <w:tmpl w:val="43FA56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736163"/>
    <w:multiLevelType w:val="multilevel"/>
    <w:tmpl w:val="8A5A0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8CE076B"/>
    <w:multiLevelType w:val="hybridMultilevel"/>
    <w:tmpl w:val="9D7E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C1A84"/>
    <w:multiLevelType w:val="multilevel"/>
    <w:tmpl w:val="123C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0106692"/>
    <w:multiLevelType w:val="hybridMultilevel"/>
    <w:tmpl w:val="D95669FE"/>
    <w:lvl w:ilvl="0" w:tplc="CFA801D8">
      <w:start w:val="1"/>
      <w:numFmt w:val="bullet"/>
      <w:pStyle w:val="Bulletlist"/>
      <w:lvlText w:val="•"/>
      <w:lvlJc w:val="left"/>
      <w:pPr>
        <w:ind w:left="720" w:hanging="360"/>
      </w:pPr>
      <w:rPr>
        <w:rFonts w:ascii="IBM Plex Sans" w:hAnsi="IBM Plex Sans" w:hint="default"/>
        <w:b/>
        <w:i w:val="0"/>
        <w:color w:val="FF1E00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C5600"/>
    <w:multiLevelType w:val="hybridMultilevel"/>
    <w:tmpl w:val="FBEC3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E612E"/>
    <w:multiLevelType w:val="multilevel"/>
    <w:tmpl w:val="B644CF5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7152E83"/>
    <w:multiLevelType w:val="hybridMultilevel"/>
    <w:tmpl w:val="4AC4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E2B8D"/>
    <w:multiLevelType w:val="hybridMultilevel"/>
    <w:tmpl w:val="F5BCB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50DFC"/>
    <w:multiLevelType w:val="multilevel"/>
    <w:tmpl w:val="F4B449EC"/>
    <w:lvl w:ilvl="0">
      <w:start w:val="1"/>
      <w:numFmt w:val="decimal"/>
      <w:pStyle w:val="TableText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lowerLetter"/>
      <w:lvlText w:val="(%4)"/>
      <w:lvlJc w:val="left"/>
      <w:pPr>
        <w:tabs>
          <w:tab w:val="num" w:pos="2664"/>
        </w:tabs>
        <w:ind w:left="2664" w:hanging="26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12"/>
        </w:tabs>
        <w:ind w:left="8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12"/>
        </w:tabs>
        <w:ind w:left="13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32"/>
        </w:tabs>
        <w:ind w:left="18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92"/>
        </w:tabs>
        <w:ind w:left="23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12"/>
        </w:tabs>
        <w:ind w:left="2952" w:hanging="1440"/>
      </w:pPr>
      <w:rPr>
        <w:rFonts w:hint="default"/>
      </w:rPr>
    </w:lvl>
  </w:abstractNum>
  <w:abstractNum w:abstractNumId="21" w15:restartNumberingAfterBreak="0">
    <w:nsid w:val="57575A86"/>
    <w:multiLevelType w:val="multilevel"/>
    <w:tmpl w:val="6A6C13A0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6A21E26"/>
    <w:multiLevelType w:val="hybridMultilevel"/>
    <w:tmpl w:val="B7C450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41850"/>
    <w:multiLevelType w:val="multilevel"/>
    <w:tmpl w:val="3D1CA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FE46AA"/>
    <w:multiLevelType w:val="hybridMultilevel"/>
    <w:tmpl w:val="68F63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16ED2"/>
    <w:multiLevelType w:val="hybridMultilevel"/>
    <w:tmpl w:val="032E7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93259">
    <w:abstractNumId w:val="7"/>
  </w:num>
  <w:num w:numId="2" w16cid:durableId="1207522014">
    <w:abstractNumId w:val="1"/>
  </w:num>
  <w:num w:numId="3" w16cid:durableId="1414860045">
    <w:abstractNumId w:val="3"/>
  </w:num>
  <w:num w:numId="4" w16cid:durableId="1803616576">
    <w:abstractNumId w:val="15"/>
  </w:num>
  <w:num w:numId="5" w16cid:durableId="19820617">
    <w:abstractNumId w:val="4"/>
  </w:num>
  <w:num w:numId="6" w16cid:durableId="176236190">
    <w:abstractNumId w:val="6"/>
  </w:num>
  <w:num w:numId="7" w16cid:durableId="202133498">
    <w:abstractNumId w:val="22"/>
  </w:num>
  <w:num w:numId="8" w16cid:durableId="940189040">
    <w:abstractNumId w:val="2"/>
  </w:num>
  <w:num w:numId="9" w16cid:durableId="1582134787">
    <w:abstractNumId w:val="9"/>
  </w:num>
  <w:num w:numId="10" w16cid:durableId="209807267">
    <w:abstractNumId w:val="5"/>
  </w:num>
  <w:num w:numId="11" w16cid:durableId="1504662942">
    <w:abstractNumId w:val="11"/>
  </w:num>
  <w:num w:numId="12" w16cid:durableId="1564674943">
    <w:abstractNumId w:val="12"/>
  </w:num>
  <w:num w:numId="13" w16cid:durableId="1547335558">
    <w:abstractNumId w:val="21"/>
  </w:num>
  <w:num w:numId="14" w16cid:durableId="1856766083">
    <w:abstractNumId w:val="17"/>
  </w:num>
  <w:num w:numId="15" w16cid:durableId="183986156">
    <w:abstractNumId w:val="23"/>
  </w:num>
  <w:num w:numId="16" w16cid:durableId="186220007">
    <w:abstractNumId w:val="13"/>
  </w:num>
  <w:num w:numId="17" w16cid:durableId="1400905982">
    <w:abstractNumId w:val="20"/>
  </w:num>
  <w:num w:numId="18" w16cid:durableId="402723646">
    <w:abstractNumId w:val="16"/>
  </w:num>
  <w:num w:numId="19" w16cid:durableId="1689208770">
    <w:abstractNumId w:val="25"/>
  </w:num>
  <w:num w:numId="20" w16cid:durableId="1402798865">
    <w:abstractNumId w:val="10"/>
  </w:num>
  <w:num w:numId="21" w16cid:durableId="395788147">
    <w:abstractNumId w:val="14"/>
  </w:num>
  <w:num w:numId="22" w16cid:durableId="913049764">
    <w:abstractNumId w:val="24"/>
  </w:num>
  <w:num w:numId="23" w16cid:durableId="1206017366">
    <w:abstractNumId w:val="18"/>
  </w:num>
  <w:num w:numId="24" w16cid:durableId="1878809742">
    <w:abstractNumId w:val="0"/>
  </w:num>
  <w:num w:numId="25" w16cid:durableId="56591899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02408527">
    <w:abstractNumId w:val="8"/>
  </w:num>
  <w:num w:numId="27" w16cid:durableId="1887058410">
    <w:abstractNumId w:val="19"/>
  </w:num>
  <w:num w:numId="28" w16cid:durableId="1450509980">
    <w:abstractNumId w:val="17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WwNLEwsrAwMTIxNzVU0lEKTi0uzszPAykwqwUAuRFINSwAAAA="/>
  </w:docVars>
  <w:rsids>
    <w:rsidRoot w:val="00171A43"/>
    <w:rsid w:val="00015D38"/>
    <w:rsid w:val="00021387"/>
    <w:rsid w:val="00021E2E"/>
    <w:rsid w:val="000300F8"/>
    <w:rsid w:val="00041A1E"/>
    <w:rsid w:val="0004425D"/>
    <w:rsid w:val="00086535"/>
    <w:rsid w:val="00086AAA"/>
    <w:rsid w:val="000A5ACC"/>
    <w:rsid w:val="000B0111"/>
    <w:rsid w:val="000C5B95"/>
    <w:rsid w:val="000C7A06"/>
    <w:rsid w:val="000D1A88"/>
    <w:rsid w:val="000E1D41"/>
    <w:rsid w:val="00104A5C"/>
    <w:rsid w:val="00114DF5"/>
    <w:rsid w:val="00117E2A"/>
    <w:rsid w:val="001233F2"/>
    <w:rsid w:val="00171A43"/>
    <w:rsid w:val="0017502A"/>
    <w:rsid w:val="00196106"/>
    <w:rsid w:val="001B2FD1"/>
    <w:rsid w:val="001D708B"/>
    <w:rsid w:val="001E0609"/>
    <w:rsid w:val="001E65AF"/>
    <w:rsid w:val="0020745B"/>
    <w:rsid w:val="0020782A"/>
    <w:rsid w:val="00263A13"/>
    <w:rsid w:val="002744E4"/>
    <w:rsid w:val="0028348B"/>
    <w:rsid w:val="002A161B"/>
    <w:rsid w:val="002A243F"/>
    <w:rsid w:val="00300789"/>
    <w:rsid w:val="00316182"/>
    <w:rsid w:val="00361AD0"/>
    <w:rsid w:val="0039616E"/>
    <w:rsid w:val="003F4340"/>
    <w:rsid w:val="003F7A06"/>
    <w:rsid w:val="00400DE7"/>
    <w:rsid w:val="00402B1F"/>
    <w:rsid w:val="00404025"/>
    <w:rsid w:val="00422C6A"/>
    <w:rsid w:val="0043332C"/>
    <w:rsid w:val="004574E3"/>
    <w:rsid w:val="00465EBE"/>
    <w:rsid w:val="00476921"/>
    <w:rsid w:val="00483754"/>
    <w:rsid w:val="004B0F5D"/>
    <w:rsid w:val="004C3140"/>
    <w:rsid w:val="004C7300"/>
    <w:rsid w:val="004D4175"/>
    <w:rsid w:val="004D5CB8"/>
    <w:rsid w:val="004E31E6"/>
    <w:rsid w:val="004F0A55"/>
    <w:rsid w:val="00522BF3"/>
    <w:rsid w:val="00524EE9"/>
    <w:rsid w:val="00526BE3"/>
    <w:rsid w:val="0052730F"/>
    <w:rsid w:val="005336EF"/>
    <w:rsid w:val="00534A11"/>
    <w:rsid w:val="0053786A"/>
    <w:rsid w:val="00540980"/>
    <w:rsid w:val="00574677"/>
    <w:rsid w:val="005775EC"/>
    <w:rsid w:val="005B4201"/>
    <w:rsid w:val="005B5592"/>
    <w:rsid w:val="005D67EB"/>
    <w:rsid w:val="005F559D"/>
    <w:rsid w:val="006002D3"/>
    <w:rsid w:val="0060396D"/>
    <w:rsid w:val="00605B46"/>
    <w:rsid w:val="00627270"/>
    <w:rsid w:val="006312C3"/>
    <w:rsid w:val="00631C51"/>
    <w:rsid w:val="006440CB"/>
    <w:rsid w:val="00672372"/>
    <w:rsid w:val="006A12A1"/>
    <w:rsid w:val="006C2DBF"/>
    <w:rsid w:val="006E029B"/>
    <w:rsid w:val="006F2FD3"/>
    <w:rsid w:val="00717756"/>
    <w:rsid w:val="00717C2A"/>
    <w:rsid w:val="00720A57"/>
    <w:rsid w:val="007354F9"/>
    <w:rsid w:val="0074572D"/>
    <w:rsid w:val="0078455A"/>
    <w:rsid w:val="0079398C"/>
    <w:rsid w:val="00795BC9"/>
    <w:rsid w:val="007A0BEC"/>
    <w:rsid w:val="007B2625"/>
    <w:rsid w:val="007E6BB6"/>
    <w:rsid w:val="007F7ABA"/>
    <w:rsid w:val="0080329B"/>
    <w:rsid w:val="00804B58"/>
    <w:rsid w:val="00840DB3"/>
    <w:rsid w:val="00865218"/>
    <w:rsid w:val="008A2177"/>
    <w:rsid w:val="008C2E24"/>
    <w:rsid w:val="008E20B5"/>
    <w:rsid w:val="00907CA3"/>
    <w:rsid w:val="00917E22"/>
    <w:rsid w:val="00937696"/>
    <w:rsid w:val="009966A1"/>
    <w:rsid w:val="009A426C"/>
    <w:rsid w:val="009D7070"/>
    <w:rsid w:val="00A35E05"/>
    <w:rsid w:val="00A42C9E"/>
    <w:rsid w:val="00A65A47"/>
    <w:rsid w:val="00A66941"/>
    <w:rsid w:val="00AA0DD3"/>
    <w:rsid w:val="00AB2C5F"/>
    <w:rsid w:val="00AC06D6"/>
    <w:rsid w:val="00AF7280"/>
    <w:rsid w:val="00B13C00"/>
    <w:rsid w:val="00B156F6"/>
    <w:rsid w:val="00B27536"/>
    <w:rsid w:val="00B420D7"/>
    <w:rsid w:val="00B5352E"/>
    <w:rsid w:val="00B80C28"/>
    <w:rsid w:val="00BB7AB8"/>
    <w:rsid w:val="00BD141A"/>
    <w:rsid w:val="00BD40CB"/>
    <w:rsid w:val="00BF4BDC"/>
    <w:rsid w:val="00BF5B2B"/>
    <w:rsid w:val="00C02213"/>
    <w:rsid w:val="00C278E4"/>
    <w:rsid w:val="00C307D6"/>
    <w:rsid w:val="00C31366"/>
    <w:rsid w:val="00C4700B"/>
    <w:rsid w:val="00C507A2"/>
    <w:rsid w:val="00C953B8"/>
    <w:rsid w:val="00CB2B9C"/>
    <w:rsid w:val="00CD22A9"/>
    <w:rsid w:val="00CD29D2"/>
    <w:rsid w:val="00CF513C"/>
    <w:rsid w:val="00CF69B3"/>
    <w:rsid w:val="00D022B4"/>
    <w:rsid w:val="00D07E3E"/>
    <w:rsid w:val="00D10A47"/>
    <w:rsid w:val="00D35420"/>
    <w:rsid w:val="00D4462D"/>
    <w:rsid w:val="00D477BB"/>
    <w:rsid w:val="00D51F98"/>
    <w:rsid w:val="00D6578A"/>
    <w:rsid w:val="00D75AB0"/>
    <w:rsid w:val="00D774C7"/>
    <w:rsid w:val="00D81F06"/>
    <w:rsid w:val="00D8410F"/>
    <w:rsid w:val="00D85A3F"/>
    <w:rsid w:val="00DB2C37"/>
    <w:rsid w:val="00E05238"/>
    <w:rsid w:val="00E061D2"/>
    <w:rsid w:val="00E140C0"/>
    <w:rsid w:val="00E20A57"/>
    <w:rsid w:val="00E36D0C"/>
    <w:rsid w:val="00E37570"/>
    <w:rsid w:val="00E4738B"/>
    <w:rsid w:val="00E7774E"/>
    <w:rsid w:val="00E821BC"/>
    <w:rsid w:val="00EA60A8"/>
    <w:rsid w:val="00ED2D80"/>
    <w:rsid w:val="00EE7F09"/>
    <w:rsid w:val="00EF2EAC"/>
    <w:rsid w:val="00F322AD"/>
    <w:rsid w:val="00F52A5B"/>
    <w:rsid w:val="00F654ED"/>
    <w:rsid w:val="00F674A9"/>
    <w:rsid w:val="00F72500"/>
    <w:rsid w:val="00FC1B20"/>
    <w:rsid w:val="00FC35EE"/>
    <w:rsid w:val="00FD0E2A"/>
    <w:rsid w:val="00FD14E3"/>
    <w:rsid w:val="00FD1EA5"/>
    <w:rsid w:val="00FD5864"/>
    <w:rsid w:val="00FD69E6"/>
    <w:rsid w:val="00FE3142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1A1A58"/>
  <w15:chartTrackingRefBased/>
  <w15:docId w15:val="{677C72AD-0193-40AA-A6A7-093A1205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4A9"/>
    <w:pPr>
      <w:spacing w:before="120" w:after="120"/>
    </w:pPr>
    <w:rPr>
      <w:rFonts w:ascii="IBM Plex Sans" w:hAnsi="IBM Plex Sans" w:cs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980"/>
    <w:pPr>
      <w:keepNext/>
      <w:keepLines/>
      <w:numPr>
        <w:numId w:val="13"/>
      </w:numPr>
      <w:spacing w:before="240" w:after="240"/>
      <w:ind w:left="737" w:hanging="737"/>
      <w:outlineLvl w:val="0"/>
    </w:pPr>
    <w:rPr>
      <w:rFonts w:eastAsiaTheme="majorEastAsia"/>
      <w:b/>
      <w:bCs/>
      <w:color w:val="000000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0980"/>
    <w:pPr>
      <w:numPr>
        <w:ilvl w:val="1"/>
        <w:numId w:val="14"/>
      </w:numPr>
      <w:ind w:left="737" w:hanging="737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322AD"/>
    <w:pPr>
      <w:numPr>
        <w:ilvl w:val="2"/>
      </w:numPr>
      <w:ind w:left="737" w:hanging="737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D2D80"/>
    <w:pPr>
      <w:numPr>
        <w:ilvl w:val="3"/>
        <w:numId w:val="28"/>
      </w:numPr>
      <w:ind w:left="907" w:hanging="907"/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015D38"/>
    <w:pPr>
      <w:outlineLvl w:val="4"/>
    </w:pPr>
    <w:rPr>
      <w:color w:val="58595B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015D38"/>
    <w:pPr>
      <w:outlineLvl w:val="5"/>
    </w:pPr>
    <w:rPr>
      <w:color w:val="808285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14DF5"/>
    <w:pPr>
      <w:keepNext/>
      <w:keepLines/>
      <w:spacing w:before="40" w:after="0"/>
      <w:outlineLvl w:val="6"/>
    </w:pPr>
    <w:rPr>
      <w:rFonts w:eastAsiaTheme="majorEastAsia" w:cstheme="majorBidi"/>
      <w:b/>
      <w:bCs/>
      <w:color w:val="800F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14DF5"/>
    <w:pPr>
      <w:keepNext/>
      <w:keepLines/>
      <w:spacing w:before="40" w:after="0"/>
      <w:outlineLvl w:val="7"/>
    </w:pPr>
    <w:rPr>
      <w:rFonts w:eastAsiaTheme="majorEastAsia" w:cstheme="majorBidi"/>
      <w:b/>
      <w:bCs/>
      <w:i/>
      <w:iCs/>
      <w:color w:val="800F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DF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800F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80"/>
    <w:rPr>
      <w:rFonts w:ascii="Calibri" w:eastAsiaTheme="majorEastAsia" w:hAnsi="Calibri" w:cstheme="majorHAnsi"/>
      <w:b/>
      <w:bCs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980"/>
    <w:rPr>
      <w:rFonts w:ascii="Calibri" w:eastAsiaTheme="majorEastAsia" w:hAnsi="Calibri" w:cstheme="majorHAnsi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22AD"/>
    <w:rPr>
      <w:rFonts w:ascii="Calibri" w:eastAsiaTheme="majorEastAsia" w:hAnsi="Calibri" w:cstheme="majorHAnsi"/>
      <w:b/>
      <w:bC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2D80"/>
    <w:rPr>
      <w:rFonts w:ascii="IBM Plex Sans" w:eastAsiaTheme="majorEastAsia" w:hAnsi="IBM Plex Sans" w:cstheme="majorHAnsi"/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015D38"/>
    <w:rPr>
      <w:rFonts w:asciiTheme="majorHAnsi" w:eastAsiaTheme="majorEastAsia" w:hAnsiTheme="majorHAnsi" w:cstheme="majorHAnsi"/>
      <w:b/>
      <w:bCs/>
      <w:color w:val="58595B"/>
    </w:rPr>
  </w:style>
  <w:style w:type="character" w:customStyle="1" w:styleId="Heading6Char">
    <w:name w:val="Heading 6 Char"/>
    <w:basedOn w:val="DefaultParagraphFont"/>
    <w:link w:val="Heading6"/>
    <w:uiPriority w:val="9"/>
    <w:rsid w:val="00015D38"/>
    <w:rPr>
      <w:rFonts w:asciiTheme="majorHAnsi" w:eastAsiaTheme="majorEastAsia" w:hAnsiTheme="majorHAnsi" w:cstheme="majorHAnsi"/>
      <w:b/>
      <w:bCs/>
      <w:color w:val="808285"/>
    </w:rPr>
  </w:style>
  <w:style w:type="character" w:customStyle="1" w:styleId="Heading7Char">
    <w:name w:val="Heading 7 Char"/>
    <w:basedOn w:val="DefaultParagraphFont"/>
    <w:link w:val="Heading7"/>
    <w:uiPriority w:val="9"/>
    <w:rsid w:val="00114DF5"/>
    <w:rPr>
      <w:rFonts w:asciiTheme="majorHAnsi" w:eastAsiaTheme="majorEastAsia" w:hAnsiTheme="majorHAnsi" w:cstheme="majorBidi"/>
      <w:b/>
      <w:bCs/>
      <w:color w:val="800F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DF5"/>
    <w:rPr>
      <w:rFonts w:asciiTheme="majorHAnsi" w:eastAsiaTheme="majorEastAsia" w:hAnsiTheme="majorHAnsi" w:cstheme="majorBidi"/>
      <w:b/>
      <w:bCs/>
      <w:i/>
      <w:iCs/>
      <w:color w:val="800F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DF5"/>
    <w:rPr>
      <w:rFonts w:asciiTheme="majorHAnsi" w:eastAsiaTheme="majorEastAsia" w:hAnsiTheme="majorHAnsi" w:cstheme="majorBidi"/>
      <w:i/>
      <w:iCs/>
      <w:color w:val="800F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4DF5"/>
    <w:rPr>
      <w:b/>
      <w:bCs/>
      <w:smallCaps/>
      <w:color w:val="58595B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04025"/>
    <w:pPr>
      <w:spacing w:after="0" w:line="204" w:lineRule="auto"/>
      <w:contextualSpacing/>
    </w:pPr>
    <w:rPr>
      <w:rFonts w:eastAsiaTheme="majorEastAsia"/>
      <w:b/>
      <w:bCs/>
      <w:color w:val="FF1F00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4025"/>
    <w:rPr>
      <w:rFonts w:asciiTheme="majorHAnsi" w:eastAsiaTheme="majorEastAsia" w:hAnsiTheme="majorHAnsi" w:cstheme="majorHAnsi"/>
      <w:b/>
      <w:bCs/>
      <w:color w:val="FF1F00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D38"/>
    <w:pPr>
      <w:numPr>
        <w:ilvl w:val="1"/>
      </w:numPr>
      <w:spacing w:after="240"/>
    </w:pPr>
    <w:rPr>
      <w:rFonts w:eastAsiaTheme="majorEastAsia"/>
      <w:color w:val="A5A5A5" w:themeColor="accent3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15D38"/>
    <w:rPr>
      <w:rFonts w:asciiTheme="majorHAnsi" w:eastAsiaTheme="majorEastAsia" w:hAnsiTheme="majorHAnsi" w:cstheme="majorHAnsi"/>
      <w:color w:val="A5A5A5" w:themeColor="accent3"/>
      <w:sz w:val="40"/>
      <w:szCs w:val="40"/>
    </w:rPr>
  </w:style>
  <w:style w:type="character" w:styleId="Strong">
    <w:name w:val="Strong"/>
    <w:basedOn w:val="DefaultParagraphFont"/>
    <w:uiPriority w:val="22"/>
    <w:qFormat/>
    <w:rsid w:val="00114DF5"/>
    <w:rPr>
      <w:b/>
      <w:bCs/>
    </w:rPr>
  </w:style>
  <w:style w:type="character" w:styleId="Emphasis">
    <w:name w:val="Emphasis"/>
    <w:basedOn w:val="DefaultParagraphFont"/>
    <w:uiPriority w:val="20"/>
    <w:qFormat/>
    <w:rsid w:val="00114DF5"/>
    <w:rPr>
      <w:i/>
      <w:iCs/>
    </w:rPr>
  </w:style>
  <w:style w:type="paragraph" w:styleId="NoSpacing">
    <w:name w:val="No Spacing"/>
    <w:uiPriority w:val="1"/>
    <w:qFormat/>
    <w:rsid w:val="00015D38"/>
    <w:pPr>
      <w:spacing w:after="0"/>
    </w:pPr>
    <w:rPr>
      <w:rFonts w:asciiTheme="majorHAnsi" w:hAnsiTheme="majorHAnsi" w:cstheme="majorHAnsi"/>
    </w:rPr>
  </w:style>
  <w:style w:type="paragraph" w:styleId="Quote">
    <w:name w:val="Quote"/>
    <w:basedOn w:val="Normal"/>
    <w:next w:val="Normal"/>
    <w:link w:val="QuoteChar"/>
    <w:uiPriority w:val="29"/>
    <w:qFormat/>
    <w:rsid w:val="00015D38"/>
    <w:pPr>
      <w:ind w:left="284" w:right="1701"/>
    </w:pPr>
    <w:rPr>
      <w:b/>
      <w:bCs/>
      <w:color w:val="14D890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015D38"/>
    <w:rPr>
      <w:rFonts w:asciiTheme="majorHAnsi" w:hAnsiTheme="majorHAnsi" w:cstheme="majorHAnsi"/>
      <w:b/>
      <w:bCs/>
      <w:color w:val="14D890"/>
      <w:sz w:val="26"/>
      <w:szCs w:val="26"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015D38"/>
    <w:pPr>
      <w:ind w:left="1701"/>
      <w:jc w:val="center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015D38"/>
    <w:rPr>
      <w:rFonts w:asciiTheme="majorHAnsi" w:hAnsiTheme="majorHAnsi" w:cstheme="majorHAnsi"/>
      <w:b/>
      <w:bCs/>
      <w:color w:val="14D890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002D3"/>
    <w:rPr>
      <w:i/>
      <w:iCs/>
      <w:color w:val="6D6E71"/>
    </w:rPr>
  </w:style>
  <w:style w:type="character" w:styleId="IntenseEmphasis">
    <w:name w:val="Intense Emphasis"/>
    <w:basedOn w:val="DefaultParagraphFont"/>
    <w:uiPriority w:val="21"/>
    <w:qFormat/>
    <w:rsid w:val="00B13C00"/>
    <w:rPr>
      <w:i/>
      <w:iCs/>
      <w:color w:val="A5A5A5" w:themeColor="accent3"/>
    </w:rPr>
  </w:style>
  <w:style w:type="character" w:styleId="SubtleReference">
    <w:name w:val="Subtle Reference"/>
    <w:basedOn w:val="DefaultParagraphFont"/>
    <w:uiPriority w:val="31"/>
    <w:qFormat/>
    <w:rsid w:val="00114DF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14DF5"/>
    <w:rPr>
      <w:b/>
      <w:bCs/>
      <w:smallCaps/>
      <w:color w:val="58595B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14DF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114DF5"/>
    <w:pPr>
      <w:outlineLvl w:val="9"/>
    </w:pPr>
  </w:style>
  <w:style w:type="paragraph" w:styleId="ListParagraph">
    <w:name w:val="List Paragraph"/>
    <w:basedOn w:val="Normal"/>
    <w:uiPriority w:val="34"/>
    <w:qFormat/>
    <w:rsid w:val="00E14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8E4"/>
    <w:pPr>
      <w:jc w:val="right"/>
    </w:pPr>
    <w:rPr>
      <w:noProof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C278E4"/>
    <w:rPr>
      <w:rFonts w:ascii="IBM Plex Sans" w:hAnsi="IBM Plex Sans"/>
      <w:noProof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63A13"/>
    <w:pPr>
      <w:tabs>
        <w:tab w:val="center" w:pos="4536"/>
        <w:tab w:val="right" w:pos="9072"/>
      </w:tabs>
      <w:spacing w:before="0" w:after="0"/>
      <w:jc w:val="center"/>
    </w:pPr>
    <w:rPr>
      <w:color w:val="A5A5A5" w:themeColor="accent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63A13"/>
    <w:rPr>
      <w:rFonts w:ascii="IBM Plex Sans" w:hAnsi="IBM Plex Sans"/>
      <w:color w:val="A5A5A5" w:themeColor="accent3"/>
      <w:sz w:val="16"/>
      <w:szCs w:val="16"/>
    </w:rPr>
  </w:style>
  <w:style w:type="paragraph" w:customStyle="1" w:styleId="Bulletlist">
    <w:name w:val="Bullet list"/>
    <w:basedOn w:val="ListParagraph"/>
    <w:qFormat/>
    <w:rsid w:val="00404025"/>
    <w:pPr>
      <w:numPr>
        <w:numId w:val="4"/>
      </w:numPr>
    </w:pPr>
  </w:style>
  <w:style w:type="paragraph" w:customStyle="1" w:styleId="Numberedlist">
    <w:name w:val="Numbered list"/>
    <w:basedOn w:val="Bulletlist"/>
    <w:qFormat/>
    <w:rsid w:val="003F4340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015D38"/>
    <w:rPr>
      <w:color w:val="0075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A13"/>
    <w:rPr>
      <w:color w:val="41404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E31E6"/>
    <w:rPr>
      <w:color w:val="808080"/>
    </w:rPr>
  </w:style>
  <w:style w:type="paragraph" w:customStyle="1" w:styleId="BasicParagraph">
    <w:name w:val="[Basic Paragraph]"/>
    <w:basedOn w:val="Normal"/>
    <w:uiPriority w:val="99"/>
    <w:rsid w:val="00B80C28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95B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7AB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E20A5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65A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A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0F5D"/>
    <w:pPr>
      <w:spacing w:after="100"/>
      <w:ind w:left="440"/>
    </w:pPr>
  </w:style>
  <w:style w:type="paragraph" w:customStyle="1" w:styleId="TableText">
    <w:name w:val="Table Text"/>
    <w:basedOn w:val="BodyTextIndent2"/>
    <w:rsid w:val="007E6BB6"/>
    <w:pPr>
      <w:keepLines/>
      <w:widowControl w:val="0"/>
      <w:numPr>
        <w:numId w:val="17"/>
      </w:numPr>
      <w:tabs>
        <w:tab w:val="clear" w:pos="567"/>
      </w:tabs>
      <w:overflowPunct w:val="0"/>
      <w:autoSpaceDE w:val="0"/>
      <w:autoSpaceDN w:val="0"/>
      <w:adjustRightInd w:val="0"/>
      <w:spacing w:before="60" w:after="0" w:line="240" w:lineRule="auto"/>
      <w:ind w:left="0" w:firstLine="0"/>
      <w:textAlignment w:val="baseline"/>
    </w:pPr>
    <w:rPr>
      <w:rFonts w:ascii="Times New Roman" w:eastAsia="Times New Roman" w:hAnsi="Times New Roman" w:cs="Times New Roman"/>
      <w:bCs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E6BB6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6BB6"/>
    <w:rPr>
      <w:rFonts w:ascii="Calibri" w:hAnsi="Calibri" w:cstheme="majorHAnsi"/>
    </w:rPr>
  </w:style>
  <w:style w:type="paragraph" w:customStyle="1" w:styleId="HelpText">
    <w:name w:val="Help Text"/>
    <w:basedOn w:val="Normal"/>
    <w:link w:val="HelpTextChar"/>
    <w:qFormat/>
    <w:rsid w:val="00D51F98"/>
    <w:rPr>
      <w:color w:val="11C399"/>
    </w:rPr>
  </w:style>
  <w:style w:type="character" w:customStyle="1" w:styleId="HelpTextChar">
    <w:name w:val="Help Text Char"/>
    <w:basedOn w:val="DefaultParagraphFont"/>
    <w:link w:val="HelpText"/>
    <w:rsid w:val="00D51F98"/>
    <w:rPr>
      <w:rFonts w:ascii="Calibri" w:hAnsi="Calibri" w:cstheme="majorHAnsi"/>
      <w:color w:val="11C399"/>
    </w:rPr>
  </w:style>
  <w:style w:type="paragraph" w:styleId="BodyText">
    <w:name w:val="Body Text"/>
    <w:basedOn w:val="Normal"/>
    <w:link w:val="BodyTextChar"/>
    <w:uiPriority w:val="99"/>
    <w:semiHidden/>
    <w:unhideWhenUsed/>
    <w:rsid w:val="00EA60A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60A8"/>
    <w:rPr>
      <w:rFonts w:ascii="Calibri" w:hAnsi="Calibri" w:cstheme="majorHAnsi"/>
    </w:rPr>
  </w:style>
  <w:style w:type="paragraph" w:customStyle="1" w:styleId="Tabletext0">
    <w:name w:val="Tabletext"/>
    <w:basedOn w:val="Normal"/>
    <w:link w:val="TabletextChar"/>
    <w:rsid w:val="00EA60A8"/>
    <w:pPr>
      <w:keepLines/>
      <w:widowControl w:val="0"/>
      <w:overflowPunct w:val="0"/>
      <w:autoSpaceDE w:val="0"/>
      <w:autoSpaceDN w:val="0"/>
      <w:adjustRightInd w:val="0"/>
      <w:spacing w:before="60" w:line="240" w:lineRule="atLeast"/>
      <w:textAlignment w:val="baseline"/>
    </w:pPr>
    <w:rPr>
      <w:rFonts w:eastAsia="Times New Roman" w:cs="Times New Roman"/>
      <w:sz w:val="20"/>
      <w:szCs w:val="20"/>
      <w:lang w:val="en-US"/>
    </w:rPr>
  </w:style>
  <w:style w:type="character" w:customStyle="1" w:styleId="TabletextChar">
    <w:name w:val="Tabletext Char"/>
    <w:link w:val="Tabletext0"/>
    <w:rsid w:val="00EA60A8"/>
    <w:rPr>
      <w:rFonts w:ascii="Calibri" w:eastAsia="Times New Roman" w:hAnsi="Calibri" w:cs="Times New Roman"/>
      <w:sz w:val="20"/>
      <w:szCs w:val="20"/>
      <w:lang w:val="en-US"/>
    </w:rPr>
  </w:style>
  <w:style w:type="paragraph" w:customStyle="1" w:styleId="TableColumnHeading">
    <w:name w:val="Table Column Heading"/>
    <w:basedOn w:val="Tabletext0"/>
    <w:rsid w:val="00EA60A8"/>
    <w:rPr>
      <w:b/>
      <w:bCs/>
      <w:color w:val="000000"/>
      <w:szCs w:val="18"/>
    </w:rPr>
  </w:style>
  <w:style w:type="table" w:customStyle="1" w:styleId="AlfTable">
    <w:name w:val="Alf_Table"/>
    <w:basedOn w:val="TableNormal"/>
    <w:uiPriority w:val="99"/>
    <w:rsid w:val="00EA60A8"/>
    <w:pPr>
      <w:spacing w:after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</w:tblBorders>
    </w:tblPr>
    <w:tblStylePr w:type="firstRow">
      <w:rPr>
        <w:b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il"/>
          <w:insideV w:val="nil"/>
        </w:tcBorders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50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7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7A2"/>
    <w:rPr>
      <w:rFonts w:ascii="Calibri" w:hAnsi="Calibri" w:cs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7A2"/>
    <w:rPr>
      <w:rFonts w:ascii="Calibri" w:hAnsi="Calibri" w:cstheme="majorHAns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12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re\Downloads\Camunda-2020_.dotx" TargetMode="External"/></Relationships>
</file>

<file path=word/theme/theme1.xml><?xml version="1.0" encoding="utf-8"?>
<a:theme xmlns:a="http://schemas.openxmlformats.org/drawingml/2006/main" name="Camunda-Apr2020">
  <a:themeElements>
    <a:clrScheme name="NewCamunda">
      <a:dk1>
        <a:sysClr val="windowText" lastClr="000000"/>
      </a:dk1>
      <a:lt1>
        <a:sysClr val="window" lastClr="FFFFFF"/>
      </a:lt1>
      <a:dk2>
        <a:srgbClr val="58595B"/>
      </a:dk2>
      <a:lt2>
        <a:srgbClr val="E6E7E8"/>
      </a:lt2>
      <a:accent1>
        <a:srgbClr val="FF1E00"/>
      </a:accent1>
      <a:accent2>
        <a:srgbClr val="FF8B00"/>
      </a:accent2>
      <a:accent3>
        <a:srgbClr val="A5A5A5"/>
      </a:accent3>
      <a:accent4>
        <a:srgbClr val="14D890"/>
      </a:accent4>
      <a:accent5>
        <a:srgbClr val="0998C8"/>
      </a:accent5>
      <a:accent6>
        <a:srgbClr val="FF6100"/>
      </a:accent6>
      <a:hlink>
        <a:srgbClr val="0075FF"/>
      </a:hlink>
      <a:folHlink>
        <a:srgbClr val="414042"/>
      </a:folHlink>
    </a:clrScheme>
    <a:fontScheme name="Custom 7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algn="l">
          <a:lnSpc>
            <a:spcPct val="90000"/>
          </a:lnSpc>
          <a:spcAft>
            <a:spcPts val="600"/>
          </a:spcAft>
          <a:defRPr sz="2400" dirty="0" err="1" smtClean="0">
            <a:solidFill>
              <a:schemeClr val="tx2"/>
            </a:solidFill>
          </a:defRPr>
        </a:defPPr>
      </a:lstStyle>
    </a:txDef>
  </a:objectDefaults>
  <a:extraClrSchemeLst/>
  <a:custClrLst>
    <a:custClr name="REDMUNDA 1">
      <a:srgbClr val="FF1F00"/>
    </a:custClr>
    <a:custClr name="REDMUNDA 2">
      <a:srgbClr val="FF3800"/>
    </a:custClr>
    <a:custClr name="REDMUNDA 3">
      <a:srgbClr val="FF4700"/>
    </a:custClr>
    <a:custClr name="REDMUNDA 4">
      <a:srgbClr val="FF5400"/>
    </a:custClr>
    <a:custClr name="REDMUNDA 5">
      <a:srgbClr val="FF6100"/>
    </a:custClr>
    <a:custClr name="REDMUNDA 6">
      <a:srgbClr val="FF7000"/>
    </a:custClr>
    <a:custClr name="REDMUNDA 7">
      <a:srgbClr val="FF7D00"/>
    </a:custClr>
    <a:custClr name="REDMUNDA 8">
      <a:srgbClr val="FF8B00"/>
    </a:custClr>
    <a:custClr name="ICEMUNDA 1">
      <a:srgbClr val="14D890"/>
    </a:custClr>
    <a:custClr name="ICEMUNDA 2">
      <a:srgbClr val="11C399"/>
    </a:custClr>
    <a:custClr name="ICEMUNDA 3">
      <a:srgbClr val="0EB5A9"/>
    </a:custClr>
    <a:custClr name="ICEMUNDA 4">
      <a:srgbClr val="0BA7B9"/>
    </a:custClr>
    <a:custClr name="ICEMUNDA 5">
      <a:srgbClr val="0998C8"/>
    </a:custClr>
    <a:custClr name="ICEMUNDA 6">
      <a:srgbClr val="068CDA"/>
    </a:custClr>
    <a:custClr name="ICEMUNDA 7">
      <a:srgbClr val="0380EA"/>
    </a:custClr>
    <a:custClr name="ICEMUNDA 8">
      <a:srgbClr val="0075FF"/>
    </a:custClr>
    <a:custClr name="CAMUNDA GREY 100">
      <a:srgbClr val="000000"/>
    </a:custClr>
    <a:custClr name="CAMUNDA GREY 90">
      <a:srgbClr val="414042"/>
    </a:custClr>
    <a:custClr name="CAMUNDA GREY 80">
      <a:srgbClr val="58595B"/>
    </a:custClr>
    <a:custClr name="CAMUNDA GREY 70">
      <a:srgbClr val="6D6E71"/>
    </a:custClr>
    <a:custClr name="CAMUNDA GREY 60">
      <a:srgbClr val="808285"/>
    </a:custClr>
    <a:custClr name="CAMUNDA GREY 50">
      <a:srgbClr val="939598"/>
    </a:custClr>
    <a:custClr name="CAMUNDA GREY 40">
      <a:srgbClr val="A7A9AC"/>
    </a:custClr>
    <a:custClr name="CAMUNDA GREY 30">
      <a:srgbClr val="BCBEC0"/>
    </a:custClr>
    <a:custClr name="CAMUNDA GREY 20">
      <a:srgbClr val="D1D3D4"/>
    </a:custClr>
    <a:custClr name="CAMUNDA GREY 10">
      <a:srgbClr val="E6E7E8"/>
    </a:custClr>
    <a:custClr name="PANTONE 10077C">
      <a:srgbClr val="A6A9AA"/>
    </a:custClr>
    <a:custClr name="PANTONE 10127C">
      <a:srgbClr val="AE9142"/>
    </a:custClr>
  </a:custClrLst>
  <a:extLst>
    <a:ext uri="{05A4C25C-085E-4340-85A3-A5531E510DB2}">
      <thm15:themeFamily xmlns:thm15="http://schemas.microsoft.com/office/thememl/2012/main" name="Camunda-Apr2020" id="{C7C7C459-01DC-41B8-86B2-405CFA43E3BF}" vid="{DA96387D-9103-47B2-9562-3318C4D7B93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09/01/202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E67747C1D38D45A123557974A00786" ma:contentTypeVersion="2" ma:contentTypeDescription="Ein neues Dokument erstellen." ma:contentTypeScope="" ma:versionID="e73e8e3f7500d884dd835519d9eea43d">
  <xsd:schema xmlns:xsd="http://www.w3.org/2001/XMLSchema" xmlns:xs="http://www.w3.org/2001/XMLSchema" xmlns:p="http://schemas.microsoft.com/office/2006/metadata/properties" xmlns:ns3="01681069-b407-46d5-8658-b0fc4a44176e" targetNamespace="http://schemas.microsoft.com/office/2006/metadata/properties" ma:root="true" ma:fieldsID="11de6eacfe0a3a0c8e08efda7d7182ce" ns3:_="">
    <xsd:import namespace="01681069-b407-46d5-8658-b0fc4a4417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81069-b407-46d5-8658-b0fc4a441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EB1336-A41F-4629-B089-0661BAD0F2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55157-D5EA-4A46-8330-E9D00CB958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25FE7F-5FA6-4EF2-9E31-4258C6D03D4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316943-6A27-476C-9C4B-82C90C0C2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81069-b407-46d5-8658-b0fc4a4417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Camunda-2020_.dotx</Template>
  <TotalTime>148</TotalTime>
  <Pages>4</Pages>
  <Words>49</Words>
  <Characters>310</Characters>
  <Application>Microsoft Office Word</Application>
  <DocSecurity>0</DocSecurity>
  <Lines>62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Engagement Report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Engagement Report</dc:title>
  <dc:subject/>
  <dc:creator>Camunda Consulting</dc:creator>
  <cp:keywords/>
  <dc:description/>
  <cp:lastModifiedBy>Pierre-yves Monnet</cp:lastModifiedBy>
  <cp:revision>39</cp:revision>
  <cp:lastPrinted>2022-01-05T23:46:00Z</cp:lastPrinted>
  <dcterms:created xsi:type="dcterms:W3CDTF">2021-01-27T17:20:00Z</dcterms:created>
  <dcterms:modified xsi:type="dcterms:W3CDTF">2023-10-24T18:57:00Z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0x0101004AE67747C1D38D45A123557974A00786</vt:lpwstr>
  </property>
  <property fmtid="{D5CDD505-2E9C-101B-9397-08002B2CF9AE}" pid="3" name="GrammarlyDocumentId">
    <vt:lpwstr>cea582f88c139d8e9f82f326abd008b0414e29add08332d3ecf52bf10727528d</vt:lpwstr>
  </property>
</Properties>
</file>